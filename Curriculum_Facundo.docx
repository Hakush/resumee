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87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principal"/>
      </w:tblPr>
      <w:tblGrid>
        <w:gridCol w:w="6114"/>
        <w:gridCol w:w="4388"/>
      </w:tblGrid>
      <w:tr w:rsidR="004A7542" w:rsidRPr="009E44B3" w14:paraId="797E286E" w14:textId="77777777" w:rsidTr="00321E16">
        <w:trPr>
          <w:trHeight w:val="13415"/>
          <w:jc w:val="center"/>
        </w:trPr>
        <w:tc>
          <w:tcPr>
            <w:tcW w:w="6113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6096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Diseño de tabla de lado izquierdo"/>
            </w:tblPr>
            <w:tblGrid>
              <w:gridCol w:w="6096"/>
            </w:tblGrid>
            <w:tr w:rsidR="004A7542" w:rsidRPr="00A85B6F" w14:paraId="453EEA6A" w14:textId="77777777" w:rsidTr="0026631C">
              <w:trPr>
                <w:trHeight w:hRule="exact" w:val="72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0" w:type="dxa"/>
                  </w:tcMar>
                </w:tcPr>
                <w:p w14:paraId="7059EF51" w14:textId="4E948708" w:rsidR="0061441F" w:rsidRPr="0061441F" w:rsidRDefault="0061441F" w:rsidP="001216D7">
                  <w:pPr>
                    <w:jc w:val="both"/>
                    <w:rPr>
                      <w:lang w:val="es-AR"/>
                    </w:rPr>
                  </w:pPr>
                </w:p>
              </w:tc>
            </w:tr>
            <w:tr w:rsidR="004A7542" w:rsidRPr="00A85B6F" w14:paraId="3475243B" w14:textId="77777777" w:rsidTr="005611EE">
              <w:trPr>
                <w:trHeight w:val="13206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0" w:type="dxa"/>
                  </w:tcMar>
                </w:tcPr>
                <w:p w14:paraId="1158073C" w14:textId="06C23C6A" w:rsidR="008272FC" w:rsidRDefault="00000000" w:rsidP="001216D7">
                  <w:pPr>
                    <w:pStyle w:val="Ttulo1"/>
                    <w:spacing w:line="312" w:lineRule="auto"/>
                    <w:jc w:val="both"/>
                    <w:rPr>
                      <w:b/>
                      <w:bCs/>
                      <w:sz w:val="40"/>
                      <w:szCs w:val="40"/>
                    </w:rPr>
                  </w:pPr>
                  <w:sdt>
                    <w:sdtPr>
                      <w:rPr>
                        <w:b/>
                        <w:bCs/>
                        <w:sz w:val="40"/>
                        <w:szCs w:val="40"/>
                      </w:rPr>
                      <w:alias w:val="Experiencia:"/>
                      <w:tag w:val="Experiencia:"/>
                      <w:id w:val="1217937480"/>
                      <w:placeholder>
                        <w:docPart w:val="645F30D8F9164B7C8CFDDF38B540DA91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EC3286" w:rsidRPr="00F4405A">
                        <w:rPr>
                          <w:b/>
                          <w:bCs/>
                          <w:sz w:val="40"/>
                          <w:szCs w:val="40"/>
                          <w:lang w:bidi="es-ES"/>
                        </w:rPr>
                        <w:t>Experiencia</w:t>
                      </w:r>
                    </w:sdtContent>
                  </w:sdt>
                  <w:r w:rsidR="00C21A1A" w:rsidRPr="00F4405A">
                    <w:rPr>
                      <w:b/>
                      <w:bCs/>
                      <w:sz w:val="40"/>
                      <w:szCs w:val="40"/>
                    </w:rPr>
                    <w:t xml:space="preserve"> Laboral</w:t>
                  </w:r>
                </w:p>
                <w:p w14:paraId="65CD1DF2" w14:textId="466A30A9" w:rsidR="0023108F" w:rsidRDefault="0023108F" w:rsidP="0023108F">
                  <w:pPr>
                    <w:pStyle w:val="Ttulo2"/>
                    <w:rPr>
                      <w:sz w:val="26"/>
                    </w:rPr>
                  </w:pPr>
                  <w:r w:rsidRPr="00B36281">
                    <w:rPr>
                      <w:sz w:val="26"/>
                    </w:rPr>
                    <w:t>Desarrollo Web FullStack</w:t>
                  </w:r>
                  <w:r>
                    <w:rPr>
                      <w:sz w:val="26"/>
                    </w:rPr>
                    <w:t xml:space="preserve"> </w:t>
                  </w:r>
                  <w:r w:rsidRPr="00B36281">
                    <w:rPr>
                      <w:sz w:val="26"/>
                    </w:rPr>
                    <w:t>|</w:t>
                  </w:r>
                  <w:r>
                    <w:rPr>
                      <w:sz w:val="26"/>
                    </w:rPr>
                    <w:t xml:space="preserve"> Facultad de Odontología UNC </w:t>
                  </w:r>
                  <w:r w:rsidRPr="00B36281">
                    <w:rPr>
                      <w:sz w:val="26"/>
                    </w:rPr>
                    <w:t>|</w:t>
                  </w:r>
                  <w:r>
                    <w:rPr>
                      <w:sz w:val="26"/>
                    </w:rPr>
                    <w:t xml:space="preserve"> </w:t>
                  </w:r>
                  <w:r w:rsidRPr="00B36281">
                    <w:rPr>
                      <w:sz w:val="26"/>
                    </w:rPr>
                    <w:t xml:space="preserve">2023 - </w:t>
                  </w:r>
                  <w:r>
                    <w:rPr>
                      <w:sz w:val="26"/>
                    </w:rPr>
                    <w:t>A</w:t>
                  </w:r>
                  <w:r w:rsidRPr="00B36281">
                    <w:rPr>
                      <w:sz w:val="26"/>
                    </w:rPr>
                    <w:t>ct</w:t>
                  </w:r>
                  <w:r>
                    <w:rPr>
                      <w:sz w:val="26"/>
                    </w:rPr>
                    <w:t>ualidad</w:t>
                  </w:r>
                </w:p>
                <w:p w14:paraId="0902C22E" w14:textId="00AF479E" w:rsidR="0023108F" w:rsidRPr="008272FC" w:rsidRDefault="0023108F" w:rsidP="0023108F">
                  <w:pPr>
                    <w:jc w:val="both"/>
                  </w:pPr>
                  <w:r>
                    <w:t>Desarrollo y mantenimiento del sistema de Historia Clínica Única Digital y sistema de Postulaciones. Entre otros de menor importancia como la página web de la facultad</w:t>
                  </w:r>
                </w:p>
                <w:p w14:paraId="49E01C74" w14:textId="5A2936C9" w:rsidR="0023108F" w:rsidRPr="00FC6B91" w:rsidRDefault="0023108F" w:rsidP="00EF2C9D">
                  <w:pPr>
                    <w:pStyle w:val="Ttulo2"/>
                    <w:jc w:val="left"/>
                    <w:rPr>
                      <w:b w:val="0"/>
                      <w:bCs/>
                      <w:szCs w:val="22"/>
                    </w:rPr>
                  </w:pPr>
                  <w:r w:rsidRPr="00FC6B91">
                    <w:rPr>
                      <w:b w:val="0"/>
                      <w:bCs/>
                      <w:szCs w:val="22"/>
                    </w:rPr>
                    <w:t>Stack: Html, CSS(Bootstrap), JS vanilla con Jquery, PHP vanilla, mysql</w:t>
                  </w:r>
                  <w:r w:rsidR="00FC6B91" w:rsidRPr="00FC6B91">
                    <w:rPr>
                      <w:b w:val="0"/>
                      <w:bCs/>
                      <w:szCs w:val="22"/>
                    </w:rPr>
                    <w:t xml:space="preserve"> y</w:t>
                  </w:r>
                  <w:r w:rsidR="00FC6B91">
                    <w:rPr>
                      <w:b w:val="0"/>
                      <w:bCs/>
                      <w:szCs w:val="22"/>
                    </w:rPr>
                    <w:t xml:space="preserve"> Laravel.</w:t>
                  </w:r>
                </w:p>
                <w:p w14:paraId="35B05B65" w14:textId="0F807927" w:rsidR="0023108F" w:rsidRPr="008272FC" w:rsidRDefault="0023108F" w:rsidP="0023108F">
                  <w:pPr>
                    <w:rPr>
                      <w:sz w:val="20"/>
                      <w:szCs w:val="20"/>
                      <w:lang w:val="es-AR"/>
                    </w:rPr>
                  </w:pPr>
                  <w:r w:rsidRPr="008272FC">
                    <w:rPr>
                      <w:sz w:val="20"/>
                      <w:szCs w:val="20"/>
                      <w:lang w:val="es-AR"/>
                    </w:rPr>
                    <w:t>Ref.: Carolina Piva 3515 12-0657</w:t>
                  </w:r>
                </w:p>
                <w:p w14:paraId="60598841" w14:textId="77777777" w:rsidR="0023108F" w:rsidRPr="0023108F" w:rsidRDefault="0023108F" w:rsidP="0023108F"/>
                <w:p w14:paraId="3B395679" w14:textId="26E65390" w:rsidR="002037A6" w:rsidRPr="00FF4670" w:rsidRDefault="00164A5F" w:rsidP="008272FC">
                  <w:pPr>
                    <w:pStyle w:val="Ttulo2"/>
                    <w:rPr>
                      <w:sz w:val="26"/>
                    </w:rPr>
                  </w:pPr>
                  <w:r>
                    <w:rPr>
                      <w:sz w:val="26"/>
                    </w:rPr>
                    <w:t>Soporte Tecnico de PC</w:t>
                  </w:r>
                  <w:r w:rsidR="002037A6" w:rsidRPr="00FF4670">
                    <w:rPr>
                      <w:sz w:val="26"/>
                    </w:rPr>
                    <w:t xml:space="preserve"> |</w:t>
                  </w:r>
                  <w:r w:rsidR="007950C7">
                    <w:rPr>
                      <w:sz w:val="26"/>
                    </w:rPr>
                    <w:t xml:space="preserve"> </w:t>
                  </w:r>
                  <w:r w:rsidR="002037A6" w:rsidRPr="00FF4670">
                    <w:rPr>
                      <w:sz w:val="26"/>
                    </w:rPr>
                    <w:t>201</w:t>
                  </w:r>
                  <w:r w:rsidR="008E3F3C" w:rsidRPr="00FF4670">
                    <w:rPr>
                      <w:sz w:val="26"/>
                    </w:rPr>
                    <w:t>7</w:t>
                  </w:r>
                  <w:r w:rsidR="002037A6" w:rsidRPr="00FF4670">
                    <w:rPr>
                      <w:sz w:val="26"/>
                    </w:rPr>
                    <w:t xml:space="preserve"> – </w:t>
                  </w:r>
                  <w:r w:rsidR="00946B92" w:rsidRPr="00FF4670">
                    <w:rPr>
                      <w:sz w:val="26"/>
                    </w:rPr>
                    <w:t>2020</w:t>
                  </w:r>
                </w:p>
                <w:p w14:paraId="659F3728" w14:textId="61C1E59E" w:rsidR="006F6B04" w:rsidRPr="0023108F" w:rsidRDefault="008E3F3C" w:rsidP="0023108F">
                  <w:pPr>
                    <w:pStyle w:val="Ttulo2"/>
                    <w:jc w:val="both"/>
                    <w:rPr>
                      <w:b w:val="0"/>
                      <w:bCs/>
                      <w:szCs w:val="22"/>
                    </w:rPr>
                  </w:pPr>
                  <w:r w:rsidRPr="00AF758B">
                    <w:rPr>
                      <w:b w:val="0"/>
                      <w:bCs/>
                      <w:szCs w:val="22"/>
                    </w:rPr>
                    <w:t xml:space="preserve">Instalación de </w:t>
                  </w:r>
                  <w:r w:rsidR="00321E16" w:rsidRPr="00AF758B">
                    <w:rPr>
                      <w:b w:val="0"/>
                      <w:bCs/>
                      <w:szCs w:val="22"/>
                    </w:rPr>
                    <w:t>SOs/</w:t>
                  </w:r>
                  <w:r w:rsidRPr="00AF758B">
                    <w:rPr>
                      <w:b w:val="0"/>
                      <w:bCs/>
                      <w:szCs w:val="22"/>
                    </w:rPr>
                    <w:t>software, conexión de cables y componentes, atención al cliente, caja, diseño gráfico y marketing</w:t>
                  </w:r>
                </w:p>
                <w:p w14:paraId="76878EAE" w14:textId="66ED6AEE" w:rsidR="00301909" w:rsidRPr="00AF3A75" w:rsidRDefault="00000000" w:rsidP="008A584F">
                  <w:pPr>
                    <w:pStyle w:val="Ttulo1"/>
                    <w:spacing w:after="120"/>
                    <w:rPr>
                      <w:sz w:val="32"/>
                    </w:rPr>
                  </w:pPr>
                  <w:sdt>
                    <w:sdtPr>
                      <w:rPr>
                        <w:sz w:val="32"/>
                      </w:rPr>
                      <w:alias w:val="Educación:"/>
                      <w:tag w:val="Educación:"/>
                      <w:id w:val="1349516922"/>
                      <w:placeholder>
                        <w:docPart w:val="1233F0DAAB9A46C48846C269A6F21EBA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EC3286" w:rsidRPr="006F6B04">
                        <w:rPr>
                          <w:b/>
                          <w:bCs/>
                          <w:sz w:val="40"/>
                          <w:szCs w:val="40"/>
                          <w:lang w:bidi="es-ES"/>
                        </w:rPr>
                        <w:t>Educación</w:t>
                      </w:r>
                    </w:sdtContent>
                  </w:sdt>
                </w:p>
                <w:p w14:paraId="3D75CFC9" w14:textId="13EA6328" w:rsidR="007950C7" w:rsidRPr="007950C7" w:rsidRDefault="008E3F3C" w:rsidP="007950C7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F758B">
                    <w:rPr>
                      <w:b/>
                      <w:bCs/>
                      <w:sz w:val="24"/>
                      <w:szCs w:val="24"/>
                    </w:rPr>
                    <w:t>Ciencias de la Computación</w:t>
                  </w:r>
                  <w:r w:rsidR="00EF703F" w:rsidRPr="00AF758B">
                    <w:rPr>
                      <w:b/>
                      <w:bCs/>
                      <w:sz w:val="24"/>
                      <w:szCs w:val="24"/>
                      <w:lang w:bidi="es-ES"/>
                    </w:rPr>
                    <w:t xml:space="preserve"> </w:t>
                  </w:r>
                  <w:r w:rsidR="007950C7">
                    <w:rPr>
                      <w:b/>
                      <w:bCs/>
                      <w:sz w:val="24"/>
                      <w:szCs w:val="24"/>
                      <w:lang w:bidi="es-ES"/>
                    </w:rPr>
                    <w:t xml:space="preserve">| </w:t>
                  </w:r>
                  <w:r w:rsidR="00205D36" w:rsidRPr="00AF758B">
                    <w:rPr>
                      <w:b/>
                      <w:bCs/>
                      <w:sz w:val="24"/>
                      <w:szCs w:val="24"/>
                      <w:lang w:bidi="es-ES"/>
                    </w:rPr>
                    <w:t>2021- Actualidad</w:t>
                  </w:r>
                  <w:r w:rsidR="007950C7">
                    <w:rPr>
                      <w:b/>
                      <w:bCs/>
                      <w:sz w:val="24"/>
                      <w:szCs w:val="24"/>
                      <w:lang w:bidi="es-ES"/>
                    </w:rPr>
                    <w:t xml:space="preserve"> </w:t>
                  </w:r>
                  <w:r w:rsidR="00205D36" w:rsidRPr="00AF758B">
                    <w:rPr>
                      <w:b/>
                      <w:bCs/>
                      <w:sz w:val="24"/>
                      <w:szCs w:val="24"/>
                      <w:lang w:val="es-AR" w:bidi="es-ES"/>
                    </w:rPr>
                    <w:t>|</w:t>
                  </w:r>
                  <w:r w:rsidR="007950C7">
                    <w:rPr>
                      <w:b/>
                      <w:bCs/>
                      <w:sz w:val="24"/>
                      <w:szCs w:val="24"/>
                      <w:lang w:val="es-AR" w:bidi="es-ES"/>
                    </w:rPr>
                    <w:t xml:space="preserve"> </w:t>
                  </w:r>
                  <w:r w:rsidRPr="00AF758B">
                    <w:rPr>
                      <w:b/>
                      <w:bCs/>
                      <w:sz w:val="24"/>
                      <w:szCs w:val="24"/>
                    </w:rPr>
                    <w:t>Famaf, UNC</w:t>
                  </w:r>
                </w:p>
                <w:p w14:paraId="31DDD94E" w14:textId="1B0E555F" w:rsidR="007950C7" w:rsidRPr="00A51271" w:rsidRDefault="001216D7" w:rsidP="008272FC">
                  <w:pPr>
                    <w:jc w:val="both"/>
                  </w:pPr>
                  <w:r w:rsidRPr="00A51271">
                    <w:t>A</w:t>
                  </w:r>
                  <w:r w:rsidR="007950C7" w:rsidRPr="00A51271">
                    <w:t xml:space="preserve">lgoritmos, estructuras de datos, desarrollo de software, bases de datos, etc. </w:t>
                  </w:r>
                </w:p>
                <w:p w14:paraId="24D2B113" w14:textId="0D9BECF3" w:rsidR="00FF4670" w:rsidRPr="00A51271" w:rsidRDefault="006F6B04" w:rsidP="00A51271">
                  <w:pPr>
                    <w:jc w:val="both"/>
                    <w:rPr>
                      <w:lang w:val="es-AR"/>
                    </w:rPr>
                  </w:pPr>
                  <w:r w:rsidRPr="00A51271">
                    <w:t>42.86</w:t>
                  </w:r>
                  <w:r w:rsidR="00164A5F" w:rsidRPr="00A51271">
                    <w:rPr>
                      <w:lang w:val="es-AR"/>
                    </w:rPr>
                    <w:t xml:space="preserve">% de la Licenciatura y </w:t>
                  </w:r>
                  <w:r w:rsidRPr="00A51271">
                    <w:t>63.16</w:t>
                  </w:r>
                  <w:r w:rsidR="00164A5F" w:rsidRPr="00A51271">
                    <w:rPr>
                      <w:lang w:val="es-AR"/>
                    </w:rPr>
                    <w:t>% de Analista</w:t>
                  </w:r>
                  <w:r w:rsidR="008A584F" w:rsidRPr="00A51271">
                    <w:rPr>
                      <w:lang w:val="es-AR"/>
                    </w:rPr>
                    <w:t xml:space="preserve">, </w:t>
                  </w:r>
                  <w:r w:rsidR="00682F4A" w:rsidRPr="00A51271">
                    <w:rPr>
                      <w:lang w:val="es-AR"/>
                    </w:rPr>
                    <w:t xml:space="preserve">promedio </w:t>
                  </w:r>
                  <w:r w:rsidRPr="00A51271">
                    <w:t>8.18</w:t>
                  </w:r>
                </w:p>
                <w:p w14:paraId="1576E9E9" w14:textId="77777777" w:rsidR="006F6B04" w:rsidRDefault="006F6B04" w:rsidP="004937CD">
                  <w:pPr>
                    <w:pStyle w:val="Prrafodelista"/>
                    <w:jc w:val="both"/>
                    <w:rPr>
                      <w:sz w:val="24"/>
                      <w:szCs w:val="24"/>
                      <w:lang w:val="es-AR"/>
                    </w:rPr>
                  </w:pPr>
                </w:p>
                <w:p w14:paraId="719FF696" w14:textId="7477FB96" w:rsidR="00A551FC" w:rsidRPr="006F6B04" w:rsidRDefault="00FF4670" w:rsidP="0023108F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6F6B04">
                    <w:rPr>
                      <w:b/>
                      <w:bCs/>
                      <w:sz w:val="24"/>
                      <w:szCs w:val="24"/>
                      <w:lang w:val="en-US"/>
                    </w:rPr>
                    <w:t>Curso FullStack Dev. |</w:t>
                  </w:r>
                  <w:r w:rsidR="007950C7"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r w:rsidRPr="006F6B04">
                    <w:rPr>
                      <w:b/>
                      <w:bCs/>
                      <w:sz w:val="24"/>
                      <w:szCs w:val="24"/>
                      <w:lang w:val="en-US"/>
                    </w:rPr>
                    <w:t>2022</w:t>
                  </w:r>
                  <w:r w:rsidR="0023108F"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r w:rsidRPr="006F6B04">
                    <w:rPr>
                      <w:b/>
                      <w:bCs/>
                      <w:sz w:val="24"/>
                      <w:szCs w:val="24"/>
                      <w:lang w:val="en-US"/>
                    </w:rPr>
                    <w:t>-</w:t>
                  </w:r>
                  <w:r w:rsidR="0023108F"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r w:rsidR="00164A5F" w:rsidRPr="006F6B04">
                    <w:rPr>
                      <w:b/>
                      <w:bCs/>
                      <w:sz w:val="24"/>
                      <w:szCs w:val="24"/>
                      <w:lang w:val="en-US"/>
                    </w:rPr>
                    <w:t>2023</w:t>
                  </w:r>
                  <w:r w:rsidRPr="006F6B04"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 |Argentina Programa</w:t>
                  </w:r>
                </w:p>
                <w:p w14:paraId="555649B2" w14:textId="6F128A2F" w:rsidR="005611EE" w:rsidRPr="00A51271" w:rsidRDefault="00164A5F" w:rsidP="001216D7">
                  <w:pPr>
                    <w:jc w:val="both"/>
                    <w:rPr>
                      <w:bCs/>
                      <w:lang w:val="en-US"/>
                    </w:rPr>
                  </w:pPr>
                  <w:r w:rsidRPr="00A51271">
                    <w:rPr>
                      <w:bCs/>
                      <w:lang w:val="en-US"/>
                    </w:rPr>
                    <w:t xml:space="preserve">SCRUM, GIT, </w:t>
                  </w:r>
                  <w:r w:rsidR="008A584F" w:rsidRPr="00A51271">
                    <w:rPr>
                      <w:bCs/>
                      <w:lang w:val="en-US"/>
                    </w:rPr>
                    <w:t>HTML, CSS(Bootstrap),</w:t>
                  </w:r>
                  <w:r w:rsidR="006F6B04" w:rsidRPr="00A51271">
                    <w:rPr>
                      <w:bCs/>
                      <w:lang w:val="en-US"/>
                    </w:rPr>
                    <w:t xml:space="preserve"> JS, T</w:t>
                  </w:r>
                  <w:r w:rsidR="008A584F" w:rsidRPr="00A51271">
                    <w:rPr>
                      <w:bCs/>
                      <w:lang w:val="en-US"/>
                    </w:rPr>
                    <w:t>S(Angular), MySQL, java(springboot)</w:t>
                  </w:r>
                </w:p>
                <w:p w14:paraId="2C972325" w14:textId="2B28BFE4" w:rsidR="00AF3A75" w:rsidRPr="00EC4FE0" w:rsidRDefault="00AF3A75" w:rsidP="00946B92">
                  <w:pPr>
                    <w:pStyle w:val="Ttulo1"/>
                    <w:rPr>
                      <w:b/>
                      <w:bCs/>
                      <w:sz w:val="40"/>
                      <w:szCs w:val="40"/>
                      <w:lang w:val="en-US"/>
                    </w:rPr>
                  </w:pPr>
                  <w:r w:rsidRPr="00EC4FE0">
                    <w:rPr>
                      <w:b/>
                      <w:bCs/>
                      <w:sz w:val="40"/>
                      <w:szCs w:val="40"/>
                      <w:lang w:val="en-US"/>
                    </w:rPr>
                    <w:t>Hard &amp; Soft skills</w:t>
                  </w:r>
                </w:p>
                <w:p w14:paraId="12EA619C" w14:textId="77777777" w:rsidR="00DB6DAE" w:rsidRPr="00EF2C9D" w:rsidRDefault="008A2BC6" w:rsidP="00AF758B">
                  <w:pPr>
                    <w:pStyle w:val="Prrafodelista"/>
                    <w:numPr>
                      <w:ilvl w:val="0"/>
                      <w:numId w:val="19"/>
                    </w:numPr>
                    <w:jc w:val="left"/>
                    <w:rPr>
                      <w:b/>
                      <w:bCs/>
                      <w:sz w:val="24"/>
                      <w:szCs w:val="24"/>
                    </w:rPr>
                  </w:pPr>
                  <w:r w:rsidRPr="00A51271">
                    <w:rPr>
                      <w:lang w:val="es-AR"/>
                    </w:rPr>
                    <w:t>Inglés</w:t>
                  </w:r>
                  <w:r w:rsidR="00AF758B" w:rsidRPr="00A51271">
                    <w:rPr>
                      <w:lang w:val="es-AR"/>
                    </w:rPr>
                    <w:t xml:space="preserve"> (Lectura y entendimiento</w:t>
                  </w:r>
                  <w:r w:rsidR="00EF2C9D">
                    <w:rPr>
                      <w:lang w:val="es-AR"/>
                    </w:rPr>
                    <w:t xml:space="preserve"> C2 Proficent</w:t>
                  </w:r>
                  <w:r w:rsidR="00AF758B" w:rsidRPr="00A51271">
                    <w:rPr>
                      <w:lang w:val="es-AR"/>
                    </w:rPr>
                    <w:t>, habla</w:t>
                  </w:r>
                  <w:r w:rsidR="00EF2C9D">
                    <w:rPr>
                      <w:lang w:val="es-AR"/>
                    </w:rPr>
                    <w:t xml:space="preserve"> y escritura</w:t>
                  </w:r>
                  <w:r w:rsidR="00AF758B" w:rsidRPr="00A51271">
                    <w:rPr>
                      <w:lang w:val="es-AR"/>
                    </w:rPr>
                    <w:t xml:space="preserve"> intermedio)</w:t>
                  </w:r>
                </w:p>
                <w:p w14:paraId="6D7625F3" w14:textId="3F0D7B34" w:rsidR="00EF2C9D" w:rsidRPr="00EF2C9D" w:rsidRDefault="00EF2C9D" w:rsidP="00AF758B">
                  <w:pPr>
                    <w:pStyle w:val="Prrafodelista"/>
                    <w:numPr>
                      <w:ilvl w:val="0"/>
                      <w:numId w:val="19"/>
                    </w:numPr>
                    <w:jc w:val="left"/>
                    <w:rPr>
                      <w:b/>
                      <w:bCs/>
                      <w:sz w:val="24"/>
                      <w:szCs w:val="24"/>
                    </w:rPr>
                  </w:pPr>
                  <w:r>
                    <w:t>Git version control</w:t>
                  </w:r>
                </w:p>
                <w:p w14:paraId="1081A2AC" w14:textId="77777777" w:rsidR="00EF2C9D" w:rsidRPr="00624491" w:rsidRDefault="00EF2C9D" w:rsidP="00AF758B">
                  <w:pPr>
                    <w:pStyle w:val="Prrafodelista"/>
                    <w:numPr>
                      <w:ilvl w:val="0"/>
                      <w:numId w:val="19"/>
                    </w:numPr>
                    <w:jc w:val="left"/>
                    <w:rPr>
                      <w:b/>
                      <w:bCs/>
                      <w:sz w:val="24"/>
                      <w:szCs w:val="24"/>
                    </w:rPr>
                  </w:pPr>
                  <w:r>
                    <w:t>Agile methodology</w:t>
                  </w:r>
                </w:p>
                <w:p w14:paraId="5800DEEE" w14:textId="6751DAAE" w:rsidR="00624491" w:rsidRPr="007C42AC" w:rsidRDefault="007C42AC" w:rsidP="00AF758B">
                  <w:pPr>
                    <w:pStyle w:val="Prrafodelista"/>
                    <w:numPr>
                      <w:ilvl w:val="0"/>
                      <w:numId w:val="19"/>
                    </w:numPr>
                    <w:jc w:val="left"/>
                  </w:pPr>
                  <w:r w:rsidRPr="007C42AC">
                    <w:t>Escucha comprensiva y manejo constructivo de conflictos</w:t>
                  </w:r>
                </w:p>
              </w:tc>
            </w:tr>
          </w:tbl>
          <w:p w14:paraId="0CFBC820" w14:textId="77777777" w:rsidR="004A7542" w:rsidRPr="00A85B6F" w:rsidRDefault="004A7542" w:rsidP="00346ED4"/>
        </w:tc>
        <w:tc>
          <w:tcPr>
            <w:tcW w:w="4388" w:type="dxa"/>
            <w:tcBorders>
              <w:left w:val="single" w:sz="12" w:space="0" w:color="FFD556" w:themeColor="accent1"/>
            </w:tcBorders>
          </w:tcPr>
          <w:tbl>
            <w:tblPr>
              <w:tblpPr w:leftFromText="141" w:rightFromText="141" w:vertAnchor="page" w:horzAnchor="margin" w:tblpY="1"/>
              <w:tblOverlap w:val="never"/>
              <w:tblW w:w="4989" w:type="pct"/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4358"/>
            </w:tblGrid>
            <w:tr w:rsidR="004A7542" w:rsidRPr="00A85B6F" w14:paraId="5DDF7EDE" w14:textId="77777777" w:rsidTr="006F6B04">
              <w:trPr>
                <w:trHeight w:hRule="exact" w:val="7544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14:paraId="2D852459" w14:textId="5DA1F463" w:rsidR="008E3F3C" w:rsidRPr="00F4405A" w:rsidRDefault="00C21A1A" w:rsidP="00240FA0">
                  <w:pPr>
                    <w:pStyle w:val="Ttulo1"/>
                    <w:rPr>
                      <w:b/>
                      <w:bCs/>
                      <w:sz w:val="32"/>
                    </w:rPr>
                  </w:pPr>
                  <w:r w:rsidRPr="00F4405A">
                    <w:rPr>
                      <w:b/>
                      <w:bCs/>
                      <w:sz w:val="32"/>
                    </w:rPr>
                    <w:t>Objetiv</w:t>
                  </w:r>
                  <w:r w:rsidR="008E3F3C" w:rsidRPr="00F4405A">
                    <w:rPr>
                      <w:b/>
                      <w:bCs/>
                      <w:sz w:val="32"/>
                    </w:rPr>
                    <w:t>o</w:t>
                  </w:r>
                </w:p>
                <w:p w14:paraId="6D15C4DD" w14:textId="29296723" w:rsidR="008E3F3C" w:rsidRPr="00AF758B" w:rsidRDefault="008E3F3C" w:rsidP="008E3F3C">
                  <w:r w:rsidRPr="00AF758B">
                    <w:t>Formar parte de una empresa en la que pueda poner en práctica todos mis conocimientos, que me brinde la oportunidad de alcanzar mis metas, y que me ofrezca la oportunidad de crecer en el área laboral, personal e intelectual</w:t>
                  </w:r>
                </w:p>
                <w:p w14:paraId="59CF2768" w14:textId="77777777" w:rsidR="00240FA0" w:rsidRDefault="00000000" w:rsidP="00240FA0">
                  <w:pPr>
                    <w:pStyle w:val="Ttulo1"/>
                  </w:pPr>
                  <w:sdt>
                    <w:sdtPr>
                      <w:alias w:val="Aptitudes:"/>
                      <w:tag w:val="Aptitudes:"/>
                      <w:id w:val="1490835561"/>
                      <w:placeholder>
                        <w:docPart w:val="7C7EBFC016CB4935B61FE6C0C2784DDD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240FA0" w:rsidRPr="00F4405A">
                        <w:rPr>
                          <w:b/>
                          <w:bCs/>
                          <w:sz w:val="36"/>
                          <w:szCs w:val="36"/>
                        </w:rPr>
                        <w:t>Aptitudes</w:t>
                      </w:r>
                    </w:sdtContent>
                  </w:sdt>
                </w:p>
                <w:p w14:paraId="00DBA7C8" w14:textId="51747B0E" w:rsidR="00240FA0" w:rsidRPr="00AF758B" w:rsidRDefault="00240FA0" w:rsidP="00AF758B">
                  <w:pPr>
                    <w:rPr>
                      <w:lang w:val="es-AR"/>
                    </w:rPr>
                  </w:pPr>
                  <w:r w:rsidRPr="00AF758B">
                    <w:t>Me destaco por mi facilidad para resolver problemas y por mi adaptabilidad a cualquier ambiente</w:t>
                  </w:r>
                  <w:r w:rsidRPr="00AF758B">
                    <w:rPr>
                      <w:lang w:val="es-AR"/>
                    </w:rPr>
                    <w:t>, me gusta la limpieza y prolijidad en cualquier área en la que me desarrolle, siempre busco perfeccionar y optimizar mi trabajo, me gusta tener buena relación con mis pares.</w:t>
                  </w:r>
                </w:p>
                <w:p w14:paraId="3BB6A93D" w14:textId="77777777" w:rsidR="00240FA0" w:rsidRDefault="00240FA0" w:rsidP="008E3F3C">
                  <w:pPr>
                    <w:rPr>
                      <w:sz w:val="24"/>
                      <w:szCs w:val="24"/>
                    </w:rPr>
                  </w:pPr>
                </w:p>
                <w:p w14:paraId="0648D4AC" w14:textId="77777777" w:rsidR="00240FA0" w:rsidRDefault="00240FA0" w:rsidP="008E3F3C">
                  <w:pPr>
                    <w:rPr>
                      <w:sz w:val="24"/>
                      <w:szCs w:val="24"/>
                    </w:rPr>
                  </w:pPr>
                </w:p>
                <w:p w14:paraId="6E375C33" w14:textId="69874AAE" w:rsidR="00240FA0" w:rsidRPr="00301909" w:rsidRDefault="00240FA0" w:rsidP="008E3F3C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A7542" w:rsidRPr="009E44B3" w14:paraId="0C272026" w14:textId="77777777" w:rsidTr="00A551FC">
              <w:trPr>
                <w:trHeight w:val="531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double" w:sz="4" w:space="0" w:color="FFD556" w:themeColor="accent1"/>
                    <w:right w:val="single" w:sz="12" w:space="0" w:color="FFD556" w:themeColor="accent1"/>
                  </w:tcBorders>
                </w:tcPr>
                <w:p w14:paraId="23CBD1EF" w14:textId="77777777" w:rsidR="006F6B04" w:rsidRDefault="006F6B04" w:rsidP="006F6B04">
                  <w:pPr>
                    <w:spacing w:line="240" w:lineRule="auto"/>
                    <w:jc w:val="both"/>
                    <w:rPr>
                      <w:rStyle w:val="Ttulo1Car"/>
                      <w:b/>
                      <w:bCs/>
                      <w:szCs w:val="28"/>
                    </w:rPr>
                  </w:pPr>
                </w:p>
                <w:p w14:paraId="3433F6AB" w14:textId="77777777" w:rsidR="006F6B04" w:rsidRDefault="006F6B04" w:rsidP="00EF703F">
                  <w:pPr>
                    <w:spacing w:line="240" w:lineRule="auto"/>
                    <w:rPr>
                      <w:rStyle w:val="Ttulo1Car"/>
                      <w:b/>
                      <w:bCs/>
                      <w:szCs w:val="28"/>
                    </w:rPr>
                  </w:pPr>
                </w:p>
                <w:p w14:paraId="19E82833" w14:textId="5D417BB7" w:rsidR="00EF703F" w:rsidRDefault="0075506D" w:rsidP="00EF703F">
                  <w:pPr>
                    <w:spacing w:line="240" w:lineRule="auto"/>
                    <w:rPr>
                      <w:rStyle w:val="Ttulo1Car"/>
                      <w:b/>
                      <w:bCs/>
                      <w:szCs w:val="28"/>
                    </w:rPr>
                  </w:pPr>
                  <w:r w:rsidRPr="001A74B0">
                    <w:rPr>
                      <w:rStyle w:val="Ttulo1Car"/>
                      <w:b/>
                      <w:bCs/>
                      <w:szCs w:val="28"/>
                    </w:rPr>
                    <w:t>Datos Personales:</w:t>
                  </w:r>
                </w:p>
                <w:p w14:paraId="07A9E563" w14:textId="77777777" w:rsidR="00A551FC" w:rsidRPr="00EF703F" w:rsidRDefault="00A551FC" w:rsidP="00EF703F">
                  <w:pPr>
                    <w:spacing w:line="240" w:lineRule="auto"/>
                    <w:rPr>
                      <w:rFonts w:asciiTheme="majorHAnsi" w:eastAsiaTheme="majorEastAsia" w:hAnsiTheme="majorHAnsi" w:cstheme="majorBidi"/>
                      <w:b/>
                      <w:bCs/>
                      <w:caps/>
                      <w:spacing w:val="50"/>
                      <w:sz w:val="28"/>
                      <w:szCs w:val="28"/>
                    </w:rPr>
                  </w:pPr>
                </w:p>
                <w:p w14:paraId="4EDED9E5" w14:textId="0B0A017F" w:rsidR="0075506D" w:rsidRPr="00321E16" w:rsidRDefault="0075506D" w:rsidP="00240FA0">
                  <w:pPr>
                    <w:pStyle w:val="Ttulo2"/>
                    <w:spacing w:line="276" w:lineRule="auto"/>
                    <w:jc w:val="left"/>
                    <w:rPr>
                      <w:b w:val="0"/>
                      <w:sz w:val="24"/>
                      <w:szCs w:val="24"/>
                    </w:rPr>
                  </w:pPr>
                  <w:r w:rsidRPr="00321E16">
                    <w:rPr>
                      <w:sz w:val="24"/>
                      <w:szCs w:val="24"/>
                    </w:rPr>
                    <w:t xml:space="preserve">Nombre: </w:t>
                  </w:r>
                  <w:r w:rsidR="008E3F3C" w:rsidRPr="00321E16">
                    <w:rPr>
                      <w:b w:val="0"/>
                      <w:sz w:val="24"/>
                      <w:szCs w:val="24"/>
                    </w:rPr>
                    <w:t>Facundo Sharry</w:t>
                  </w:r>
                </w:p>
                <w:p w14:paraId="6D50C9F1" w14:textId="5577012A" w:rsidR="00754CCA" w:rsidRDefault="0075506D" w:rsidP="00240FA0">
                  <w:pPr>
                    <w:pStyle w:val="Ttulo2"/>
                    <w:spacing w:line="276" w:lineRule="auto"/>
                    <w:jc w:val="left"/>
                    <w:rPr>
                      <w:b w:val="0"/>
                      <w:sz w:val="24"/>
                      <w:szCs w:val="24"/>
                    </w:rPr>
                  </w:pPr>
                  <w:r w:rsidRPr="00321E16">
                    <w:rPr>
                      <w:sz w:val="24"/>
                      <w:szCs w:val="24"/>
                    </w:rPr>
                    <w:t>Edad:</w:t>
                  </w:r>
                  <w:r w:rsidR="00EC3286" w:rsidRPr="00321E16">
                    <w:rPr>
                      <w:b w:val="0"/>
                      <w:sz w:val="24"/>
                      <w:szCs w:val="24"/>
                    </w:rPr>
                    <w:t xml:space="preserve"> </w:t>
                  </w:r>
                  <w:r w:rsidR="008E3F3C" w:rsidRPr="00321E16">
                    <w:rPr>
                      <w:b w:val="0"/>
                      <w:sz w:val="24"/>
                      <w:szCs w:val="24"/>
                    </w:rPr>
                    <w:t>2</w:t>
                  </w:r>
                  <w:r w:rsidR="00AF758B">
                    <w:rPr>
                      <w:b w:val="0"/>
                      <w:sz w:val="24"/>
                      <w:szCs w:val="24"/>
                    </w:rPr>
                    <w:t>3</w:t>
                  </w:r>
                  <w:r w:rsidR="008E3F3C" w:rsidRPr="00321E16">
                    <w:rPr>
                      <w:b w:val="0"/>
                      <w:sz w:val="24"/>
                      <w:szCs w:val="24"/>
                    </w:rPr>
                    <w:t xml:space="preserve"> años</w:t>
                  </w:r>
                </w:p>
                <w:p w14:paraId="43BDE7C4" w14:textId="3C39E426" w:rsidR="001A74B0" w:rsidRDefault="001A74B0" w:rsidP="001A74B0">
                  <w:pPr>
                    <w:jc w:val="left"/>
                  </w:pPr>
                  <w:r w:rsidRPr="001A74B0">
                    <w:rPr>
                      <w:rStyle w:val="Ttulo2Car"/>
                      <w:sz w:val="24"/>
                      <w:szCs w:val="28"/>
                    </w:rPr>
                    <w:t>Lugar de residencia:</w:t>
                  </w:r>
                  <w:r w:rsidRPr="001A74B0">
                    <w:rPr>
                      <w:sz w:val="24"/>
                      <w:szCs w:val="24"/>
                    </w:rPr>
                    <w:t xml:space="preserve"> </w:t>
                  </w:r>
                  <w:r>
                    <w:t>Córdoba</w:t>
                  </w:r>
                  <w:r w:rsidR="00AF758B">
                    <w:t xml:space="preserve">, </w:t>
                  </w:r>
                  <w:r>
                    <w:t>Argentina.</w:t>
                  </w:r>
                </w:p>
                <w:p w14:paraId="33428CD4" w14:textId="77777777" w:rsidR="00DB6DAE" w:rsidRDefault="00DB6DAE" w:rsidP="001A74B0">
                  <w:pPr>
                    <w:jc w:val="left"/>
                  </w:pPr>
                </w:p>
                <w:p w14:paraId="68A81C31" w14:textId="033C5F46" w:rsidR="00FF4670" w:rsidRPr="00FF4670" w:rsidRDefault="0023108F" w:rsidP="00584CAF">
                  <w:pPr>
                    <w:rPr>
                      <w:lang w:val="en-US" w:eastAsia="ja-JP"/>
                    </w:rPr>
                  </w:pPr>
                  <w:r w:rsidRPr="009E44B3">
                    <w:rPr>
                      <w:rStyle w:val="Ttulo2Car"/>
                      <w:sz w:val="24"/>
                      <w:szCs w:val="24"/>
                      <w:lang w:val="en-US"/>
                    </w:rPr>
                    <w:t>GitHub</w:t>
                  </w:r>
                  <w:r w:rsidR="00FF4670" w:rsidRPr="009E44B3">
                    <w:rPr>
                      <w:rStyle w:val="Ttulo2Car"/>
                      <w:sz w:val="24"/>
                      <w:szCs w:val="24"/>
                      <w:lang w:val="en-US"/>
                    </w:rPr>
                    <w:t>:</w:t>
                  </w:r>
                  <w:r w:rsidR="00FF4670">
                    <w:rPr>
                      <w:lang w:val="en-US" w:eastAsia="ja-JP"/>
                    </w:rPr>
                    <w:t xml:space="preserve"> </w:t>
                  </w:r>
                  <w:hyperlink r:id="rId9" w:history="1">
                    <w:r w:rsidR="00FF4670" w:rsidRPr="00620905">
                      <w:rPr>
                        <w:rStyle w:val="Hipervnculo"/>
                        <w:lang w:val="en-US" w:eastAsia="ja-JP"/>
                      </w:rPr>
                      <w:t>github.com/Hakush</w:t>
                    </w:r>
                  </w:hyperlink>
                </w:p>
                <w:tbl>
                  <w:tblPr>
                    <w:tblpPr w:leftFromText="141" w:rightFromText="141" w:vertAnchor="text" w:horzAnchor="margin" w:tblpY="-37"/>
                    <w:tblOverlap w:val="never"/>
                    <w:tblW w:w="3612" w:type="dxa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Diseño de tabla de contacto"/>
                  </w:tblPr>
                  <w:tblGrid>
                    <w:gridCol w:w="2432"/>
                    <w:gridCol w:w="1206"/>
                  </w:tblGrid>
                  <w:tr w:rsidR="00754CCA" w:rsidRPr="00A85B6F" w14:paraId="5D075CB3" w14:textId="77777777" w:rsidTr="00A167C2">
                    <w:trPr>
                      <w:trHeight w:val="257"/>
                    </w:trPr>
                    <w:tc>
                      <w:tcPr>
                        <w:tcW w:w="1806" w:type="dxa"/>
                        <w:tcMar>
                          <w:top w:w="288" w:type="dxa"/>
                          <w:bottom w:w="0" w:type="dxa"/>
                        </w:tcMar>
                      </w:tcPr>
                      <w:p w14:paraId="1887C188" w14:textId="77777777" w:rsidR="00754CCA" w:rsidRPr="00A85B6F" w:rsidRDefault="00754CCA" w:rsidP="00754CCA">
                        <w:pPr>
                          <w:pStyle w:val="Grfico"/>
                        </w:pPr>
                        <w:r w:rsidRPr="00A85B6F">
                          <w:rPr>
                            <w:noProof/>
                            <w:lang w:val="es-AR" w:eastAsia="ja-JP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7410EC1A" wp14:editId="483E8D7E">
                                  <wp:extent cx="329184" cy="329184"/>
                                  <wp:effectExtent l="0" t="0" r="0" b="0"/>
                                  <wp:docPr id="6" name="Grupo 322" title="Icono de correo electrónico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Elipse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orma libre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08E4E4EB" id="Grupo 322" o:spid="_x0000_s1026" alt="Título: Icono de correo electrónico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">
                                  <v:oval id="Elipse 7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orma libre 8" o:spid="_x0000_s1028" style="position:absolute;left:57057;top:87598;width:206375;height:153988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06" w:type="dxa"/>
                        <w:tcMar>
                          <w:top w:w="288" w:type="dxa"/>
                          <w:bottom w:w="0" w:type="dxa"/>
                        </w:tcMar>
                      </w:tcPr>
                      <w:p w14:paraId="2B184477" w14:textId="77777777" w:rsidR="00754CCA" w:rsidRPr="00A85B6F" w:rsidRDefault="00754CCA" w:rsidP="00754CCA">
                        <w:pPr>
                          <w:pStyle w:val="Grfico"/>
                        </w:pPr>
                        <w:r w:rsidRPr="00A85B6F">
                          <w:rPr>
                            <w:noProof/>
                            <w:lang w:val="es-AR" w:eastAsia="ja-JP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22C6F1EB" wp14:editId="453B815D">
                                  <wp:extent cx="329184" cy="329184"/>
                                  <wp:effectExtent l="0" t="0" r="0" b="0"/>
                                  <wp:docPr id="304" name="Grupo 303" title="Icono de teléfono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Elipse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orma libre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244406C6" id="Grupo 303" o:spid="_x0000_s1026" alt="Título: Icono de teléfono" style="width:25.9pt;height:25.9pt;mso-position-horizontal-relative:char;mso-position-vertical-relative:line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">
                                  <v:oval id="Elipse 2" o:spid="_x0000_s1027" style="position:absolute;width:338328;height:338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orma libre 3" o:spid="_x0000_s1028" style="position:absolute;left:57245;top:92170;width:223838;height:153988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726067" w:rsidRPr="00EF703F" w14:paraId="543799B7" w14:textId="77777777" w:rsidTr="00A167C2">
                    <w:trPr>
                      <w:trHeight w:val="341"/>
                    </w:trPr>
                    <w:tc>
                      <w:tcPr>
                        <w:tcW w:w="1806" w:type="dxa"/>
                        <w:tcMar>
                          <w:top w:w="0" w:type="dxa"/>
                          <w:bottom w:w="0" w:type="dxa"/>
                        </w:tcMar>
                      </w:tcPr>
                      <w:p w14:paraId="7E7C2633" w14:textId="308B0992" w:rsidR="00726067" w:rsidRPr="00EF703F" w:rsidRDefault="008E3F3C" w:rsidP="00726067">
                        <w:pPr>
                          <w:rPr>
                            <w:lang w:val="en-US"/>
                          </w:rPr>
                        </w:pPr>
                        <w:r w:rsidRPr="00EF703F">
                          <w:rPr>
                            <w:lang w:val="en-US"/>
                          </w:rPr>
                          <w:t>Facundo.sharry</w:t>
                        </w:r>
                        <w:r w:rsidRPr="00EF703F">
                          <w:rPr>
                            <w:rFonts w:ascii="Arial" w:hAnsi="Arial" w:cs="Arial"/>
                            <w:lang w:val="en-US"/>
                          </w:rPr>
                          <w:t>@gmail.com</w:t>
                        </w:r>
                        <w:r w:rsidR="00726067" w:rsidRPr="00EF703F">
                          <w:rPr>
                            <w:lang w:val="en-US"/>
                          </w:rPr>
                          <w:t xml:space="preserve">     </w:t>
                        </w:r>
                      </w:p>
                    </w:tc>
                    <w:tc>
                      <w:tcPr>
                        <w:tcW w:w="1806" w:type="dxa"/>
                        <w:tcMar>
                          <w:top w:w="0" w:type="dxa"/>
                          <w:bottom w:w="0" w:type="dxa"/>
                        </w:tcMar>
                      </w:tcPr>
                      <w:p w14:paraId="7BD2774C" w14:textId="6E606C9B" w:rsidR="00726067" w:rsidRPr="00EF703F" w:rsidRDefault="00726067" w:rsidP="00432029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EF703F">
                          <w:rPr>
                            <w:sz w:val="24"/>
                            <w:szCs w:val="24"/>
                            <w:lang w:val="en-US"/>
                          </w:rPr>
                          <w:t>35</w:t>
                        </w:r>
                        <w:r w:rsidR="00584CAF">
                          <w:rPr>
                            <w:sz w:val="24"/>
                            <w:szCs w:val="24"/>
                            <w:lang w:val="en-US"/>
                          </w:rPr>
                          <w:t>15404296</w:t>
                        </w:r>
                      </w:p>
                    </w:tc>
                  </w:tr>
                </w:tbl>
                <w:p w14:paraId="25D23424" w14:textId="499D0B13" w:rsidR="001A74B0" w:rsidRPr="00682F4A" w:rsidRDefault="001A74B0" w:rsidP="001A74B0">
                  <w:pPr>
                    <w:rPr>
                      <w:strike/>
                      <w:lang w:val="en-US" w:eastAsia="ja-JP"/>
                    </w:rPr>
                  </w:pPr>
                </w:p>
              </w:tc>
            </w:tr>
          </w:tbl>
          <w:p w14:paraId="540907D4" w14:textId="20151272" w:rsidR="00E23B47" w:rsidRPr="009E44B3" w:rsidRDefault="00E23B47" w:rsidP="004157D8">
            <w:pPr>
              <w:pStyle w:val="Ttulo1"/>
              <w:jc w:val="both"/>
              <w:rPr>
                <w:lang w:val="en-US"/>
              </w:rPr>
            </w:pPr>
          </w:p>
        </w:tc>
      </w:tr>
    </w:tbl>
    <w:p w14:paraId="5F0B22C7" w14:textId="3490044F" w:rsidR="00264219" w:rsidRPr="009E44B3" w:rsidRDefault="00264219" w:rsidP="00B627F3">
      <w:pPr>
        <w:tabs>
          <w:tab w:val="left" w:pos="3336"/>
          <w:tab w:val="center" w:pos="5161"/>
        </w:tabs>
        <w:jc w:val="left"/>
        <w:rPr>
          <w:lang w:val="en-US"/>
        </w:rPr>
      </w:pPr>
    </w:p>
    <w:sectPr w:rsidR="00264219" w:rsidRPr="009E44B3" w:rsidSect="00CF18FF">
      <w:footerReference w:type="default" r:id="rId10"/>
      <w:headerReference w:type="first" r:id="rId11"/>
      <w:pgSz w:w="11906" w:h="16838" w:code="9"/>
      <w:pgMar w:top="792" w:right="792" w:bottom="792" w:left="792" w:header="17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ED4CA1" w14:textId="77777777" w:rsidR="00A21B72" w:rsidRDefault="00A21B72" w:rsidP="004A7542">
      <w:pPr>
        <w:spacing w:after="0" w:line="240" w:lineRule="auto"/>
      </w:pPr>
      <w:r>
        <w:separator/>
      </w:r>
    </w:p>
  </w:endnote>
  <w:endnote w:type="continuationSeparator" w:id="0">
    <w:p w14:paraId="2F9A31F1" w14:textId="77777777" w:rsidR="00A21B72" w:rsidRDefault="00A21B72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4D0421" w14:textId="13E1899A" w:rsidR="0050763E" w:rsidRDefault="0050763E" w:rsidP="00EC3286">
    <w:pPr>
      <w:pStyle w:val="Piedepgina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153975" w14:textId="77777777" w:rsidR="00A21B72" w:rsidRDefault="00A21B72" w:rsidP="004A7542">
      <w:pPr>
        <w:spacing w:after="0" w:line="240" w:lineRule="auto"/>
      </w:pPr>
      <w:r>
        <w:separator/>
      </w:r>
    </w:p>
  </w:footnote>
  <w:footnote w:type="continuationSeparator" w:id="0">
    <w:p w14:paraId="58747367" w14:textId="77777777" w:rsidR="00A21B72" w:rsidRDefault="00A21B72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b/>
        <w:bCs/>
        <w:sz w:val="52"/>
        <w:szCs w:val="52"/>
      </w:rPr>
      <w:alias w:val="Escriba su nombre:"/>
      <w:tag w:val="Escriba su nombre:"/>
      <w:id w:val="1764105439"/>
      <w:dataBinding w:prefixMappings="xmlns:ns0='http://schemas.microsoft.com/office/2006/coverPageProps' " w:xpath="/ns0:CoverPageProperties[1]/ns0:CompanyPhone[1]" w:storeItemID="{55AF091B-3C7A-41E3-B477-F2FDAA23CFDA}"/>
      <w15:appearance w15:val="hidden"/>
      <w:text w:multiLine="1"/>
    </w:sdtPr>
    <w:sdtContent>
      <w:p w14:paraId="792AD602" w14:textId="468E6CF7" w:rsidR="00301909" w:rsidRDefault="00301909" w:rsidP="00301909">
        <w:pPr>
          <w:pStyle w:val="Encabezado"/>
          <w:pBdr>
            <w:bottom w:val="single" w:sz="12" w:space="7" w:color="FFD556" w:themeColor="accent1"/>
          </w:pBdr>
        </w:pPr>
        <w:r w:rsidRPr="00370D4D">
          <w:rPr>
            <w:b/>
            <w:bCs/>
            <w:sz w:val="52"/>
            <w:szCs w:val="52"/>
          </w:rPr>
          <w:t xml:space="preserve">  </w:t>
        </w:r>
        <w:r w:rsidRPr="00370D4D">
          <w:rPr>
            <w:b/>
            <w:bCs/>
            <w:sz w:val="52"/>
            <w:szCs w:val="52"/>
            <w:lang w:val="es-AR"/>
          </w:rPr>
          <w:t>facundo sharry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036815"/>
    <w:multiLevelType w:val="multilevel"/>
    <w:tmpl w:val="E532429C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4D037D"/>
    <w:multiLevelType w:val="multilevel"/>
    <w:tmpl w:val="552E29B6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2891F2E"/>
    <w:multiLevelType w:val="hybridMultilevel"/>
    <w:tmpl w:val="53F075A8"/>
    <w:lvl w:ilvl="0" w:tplc="4852E55A">
      <w:numFmt w:val="bullet"/>
      <w:lvlText w:val="-"/>
      <w:lvlJc w:val="left"/>
      <w:pPr>
        <w:ind w:left="720" w:hanging="360"/>
      </w:pPr>
      <w:rPr>
        <w:rFonts w:ascii="Century Gothic" w:eastAsia="MS Mincho" w:hAnsi="Century Gothic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C8642AA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FAB0845"/>
    <w:multiLevelType w:val="hybridMultilevel"/>
    <w:tmpl w:val="E592D480"/>
    <w:lvl w:ilvl="0" w:tplc="1E5CF050">
      <w:start w:val="3547"/>
      <w:numFmt w:val="bullet"/>
      <w:lvlText w:val="-"/>
      <w:lvlJc w:val="left"/>
      <w:pPr>
        <w:ind w:left="720" w:hanging="360"/>
      </w:pPr>
      <w:rPr>
        <w:rFonts w:ascii="Century Gothic" w:eastAsia="MS Mincho" w:hAnsi="Century Gothic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366178">
    <w:abstractNumId w:val="15"/>
  </w:num>
  <w:num w:numId="2" w16cid:durableId="358631705">
    <w:abstractNumId w:val="17"/>
  </w:num>
  <w:num w:numId="3" w16cid:durableId="804356061">
    <w:abstractNumId w:val="10"/>
  </w:num>
  <w:num w:numId="4" w16cid:durableId="1471289986">
    <w:abstractNumId w:val="12"/>
  </w:num>
  <w:num w:numId="5" w16cid:durableId="1997492823">
    <w:abstractNumId w:val="11"/>
  </w:num>
  <w:num w:numId="6" w16cid:durableId="1467971435">
    <w:abstractNumId w:val="14"/>
  </w:num>
  <w:num w:numId="7" w16cid:durableId="653678079">
    <w:abstractNumId w:val="13"/>
  </w:num>
  <w:num w:numId="8" w16cid:durableId="2086220120">
    <w:abstractNumId w:val="18"/>
  </w:num>
  <w:num w:numId="9" w16cid:durableId="1909076849">
    <w:abstractNumId w:val="9"/>
  </w:num>
  <w:num w:numId="10" w16cid:durableId="426652637">
    <w:abstractNumId w:val="7"/>
  </w:num>
  <w:num w:numId="11" w16cid:durableId="666323443">
    <w:abstractNumId w:val="6"/>
  </w:num>
  <w:num w:numId="12" w16cid:durableId="301617904">
    <w:abstractNumId w:val="5"/>
  </w:num>
  <w:num w:numId="13" w16cid:durableId="957376977">
    <w:abstractNumId w:val="4"/>
  </w:num>
  <w:num w:numId="14" w16cid:durableId="2026400777">
    <w:abstractNumId w:val="8"/>
  </w:num>
  <w:num w:numId="15" w16cid:durableId="1199974200">
    <w:abstractNumId w:val="3"/>
  </w:num>
  <w:num w:numId="16" w16cid:durableId="1652174021">
    <w:abstractNumId w:val="2"/>
  </w:num>
  <w:num w:numId="17" w16cid:durableId="936401519">
    <w:abstractNumId w:val="1"/>
  </w:num>
  <w:num w:numId="18" w16cid:durableId="1847674943">
    <w:abstractNumId w:val="0"/>
  </w:num>
  <w:num w:numId="19" w16cid:durableId="1884558532">
    <w:abstractNumId w:val="16"/>
  </w:num>
  <w:num w:numId="20" w16cid:durableId="14516997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1E8"/>
    <w:rsid w:val="000614F7"/>
    <w:rsid w:val="00106AA0"/>
    <w:rsid w:val="001216D7"/>
    <w:rsid w:val="0014734E"/>
    <w:rsid w:val="00164A5F"/>
    <w:rsid w:val="0019209E"/>
    <w:rsid w:val="001A74B0"/>
    <w:rsid w:val="001C292B"/>
    <w:rsid w:val="002037A6"/>
    <w:rsid w:val="00205D36"/>
    <w:rsid w:val="0023108F"/>
    <w:rsid w:val="00240FA0"/>
    <w:rsid w:val="00264219"/>
    <w:rsid w:val="0026631C"/>
    <w:rsid w:val="002876BB"/>
    <w:rsid w:val="00293B83"/>
    <w:rsid w:val="002B29E8"/>
    <w:rsid w:val="002D075C"/>
    <w:rsid w:val="002D256A"/>
    <w:rsid w:val="002D3392"/>
    <w:rsid w:val="00301909"/>
    <w:rsid w:val="00321E16"/>
    <w:rsid w:val="00327BD2"/>
    <w:rsid w:val="0034283F"/>
    <w:rsid w:val="00365DCD"/>
    <w:rsid w:val="00370D4D"/>
    <w:rsid w:val="00383334"/>
    <w:rsid w:val="004156FE"/>
    <w:rsid w:val="004157D8"/>
    <w:rsid w:val="00431DAB"/>
    <w:rsid w:val="00432029"/>
    <w:rsid w:val="004440AC"/>
    <w:rsid w:val="00454034"/>
    <w:rsid w:val="004937CD"/>
    <w:rsid w:val="004A7542"/>
    <w:rsid w:val="00503524"/>
    <w:rsid w:val="0050763E"/>
    <w:rsid w:val="005611EE"/>
    <w:rsid w:val="0056708E"/>
    <w:rsid w:val="00567AD9"/>
    <w:rsid w:val="00577444"/>
    <w:rsid w:val="00577B48"/>
    <w:rsid w:val="00584CAF"/>
    <w:rsid w:val="005960C7"/>
    <w:rsid w:val="00611790"/>
    <w:rsid w:val="0061441F"/>
    <w:rsid w:val="00624491"/>
    <w:rsid w:val="00636195"/>
    <w:rsid w:val="00682F4A"/>
    <w:rsid w:val="006A3CE7"/>
    <w:rsid w:val="006C583A"/>
    <w:rsid w:val="006C661E"/>
    <w:rsid w:val="006D3D3D"/>
    <w:rsid w:val="006F6B04"/>
    <w:rsid w:val="006F77C5"/>
    <w:rsid w:val="00710B78"/>
    <w:rsid w:val="00726067"/>
    <w:rsid w:val="00754CCA"/>
    <w:rsid w:val="0075506D"/>
    <w:rsid w:val="00760ABD"/>
    <w:rsid w:val="007950C7"/>
    <w:rsid w:val="007C0143"/>
    <w:rsid w:val="007C42AC"/>
    <w:rsid w:val="007D7706"/>
    <w:rsid w:val="00805FED"/>
    <w:rsid w:val="008272FC"/>
    <w:rsid w:val="00857F01"/>
    <w:rsid w:val="008A2BC6"/>
    <w:rsid w:val="008A584F"/>
    <w:rsid w:val="008E3F3C"/>
    <w:rsid w:val="00946B92"/>
    <w:rsid w:val="00954905"/>
    <w:rsid w:val="00971452"/>
    <w:rsid w:val="00980D12"/>
    <w:rsid w:val="009E44B3"/>
    <w:rsid w:val="00A167C2"/>
    <w:rsid w:val="00A21B72"/>
    <w:rsid w:val="00A51271"/>
    <w:rsid w:val="00A551FC"/>
    <w:rsid w:val="00A67913"/>
    <w:rsid w:val="00AB56A0"/>
    <w:rsid w:val="00AE7E0C"/>
    <w:rsid w:val="00AF0A1C"/>
    <w:rsid w:val="00AF3A75"/>
    <w:rsid w:val="00AF758B"/>
    <w:rsid w:val="00B111E8"/>
    <w:rsid w:val="00B25F71"/>
    <w:rsid w:val="00B36281"/>
    <w:rsid w:val="00B536F8"/>
    <w:rsid w:val="00B627F3"/>
    <w:rsid w:val="00B90950"/>
    <w:rsid w:val="00BE5F21"/>
    <w:rsid w:val="00C047AC"/>
    <w:rsid w:val="00C21A1A"/>
    <w:rsid w:val="00C23401"/>
    <w:rsid w:val="00CA7929"/>
    <w:rsid w:val="00CF18FF"/>
    <w:rsid w:val="00D316CA"/>
    <w:rsid w:val="00D60909"/>
    <w:rsid w:val="00D81C43"/>
    <w:rsid w:val="00D871C3"/>
    <w:rsid w:val="00DA65E9"/>
    <w:rsid w:val="00DB6DAE"/>
    <w:rsid w:val="00E10171"/>
    <w:rsid w:val="00E23B47"/>
    <w:rsid w:val="00E30CAD"/>
    <w:rsid w:val="00E42DB3"/>
    <w:rsid w:val="00E546D2"/>
    <w:rsid w:val="00EC26A6"/>
    <w:rsid w:val="00EC3286"/>
    <w:rsid w:val="00EC4FE0"/>
    <w:rsid w:val="00EC7733"/>
    <w:rsid w:val="00ED1C71"/>
    <w:rsid w:val="00ED7A80"/>
    <w:rsid w:val="00EF2C9D"/>
    <w:rsid w:val="00EF5AD7"/>
    <w:rsid w:val="00EF703F"/>
    <w:rsid w:val="00F3601A"/>
    <w:rsid w:val="00F4405A"/>
    <w:rsid w:val="00F57686"/>
    <w:rsid w:val="00F636DE"/>
    <w:rsid w:val="00F67480"/>
    <w:rsid w:val="00FC6B91"/>
    <w:rsid w:val="00FE5E5B"/>
    <w:rsid w:val="00FF2C49"/>
    <w:rsid w:val="00FF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426A02"/>
  <w15:chartTrackingRefBased/>
  <w15:docId w15:val="{EED2FB07-7610-42F9-9515-28E9547D6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color w:val="636A6B" w:themeColor="text2"/>
        <w:sz w:val="22"/>
        <w:szCs w:val="22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950"/>
  </w:style>
  <w:style w:type="paragraph" w:styleId="Ttulo1">
    <w:name w:val="heading 1"/>
    <w:basedOn w:val="Normal"/>
    <w:next w:val="Normal"/>
    <w:link w:val="Ttulo1Car"/>
    <w:uiPriority w:val="9"/>
    <w:unhideWhenUsed/>
    <w:qFormat/>
    <w:rsid w:val="002D075C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075C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09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4A7542"/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A7542"/>
    <w:rPr>
      <w:rFonts w:asciiTheme="majorHAnsi" w:eastAsiaTheme="majorEastAsia" w:hAnsiTheme="majorHAnsi" w:cstheme="majorBidi"/>
      <w:b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A7542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</w:pPr>
    <w:rPr>
      <w:caps/>
      <w:color w:val="404040" w:themeColor="text1" w:themeTint="BF"/>
      <w:spacing w:val="80"/>
      <w:sz w:val="46"/>
    </w:rPr>
  </w:style>
  <w:style w:type="character" w:customStyle="1" w:styleId="EncabezadoCar">
    <w:name w:val="Encabezado Car"/>
    <w:basedOn w:val="Fuentedeprrafopredeter"/>
    <w:link w:val="Encabezado"/>
    <w:uiPriority w:val="99"/>
    <w:rsid w:val="004A7542"/>
    <w:rPr>
      <w:caps/>
      <w:color w:val="404040" w:themeColor="text1" w:themeTint="BF"/>
      <w:spacing w:val="80"/>
      <w:sz w:val="46"/>
    </w:rPr>
  </w:style>
  <w:style w:type="paragraph" w:styleId="Piedepgina">
    <w:name w:val="footer"/>
    <w:basedOn w:val="Normal"/>
    <w:link w:val="PiedepginaCar"/>
    <w:uiPriority w:val="99"/>
    <w:unhideWhenUsed/>
    <w:rsid w:val="004A7542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7542"/>
  </w:style>
  <w:style w:type="paragraph" w:styleId="Sinespaciado">
    <w:name w:val="No Spacing"/>
    <w:uiPriority w:val="11"/>
    <w:qFormat/>
    <w:rsid w:val="004A7542"/>
    <w:pPr>
      <w:spacing w:after="0" w:line="240" w:lineRule="auto"/>
    </w:pPr>
  </w:style>
  <w:style w:type="paragraph" w:customStyle="1" w:styleId="Grfico">
    <w:name w:val="Gráfico"/>
    <w:basedOn w:val="Normal"/>
    <w:next w:val="Normal"/>
    <w:link w:val="Carcterdegrfico"/>
    <w:uiPriority w:val="10"/>
    <w:qFormat/>
    <w:rsid w:val="004A7542"/>
  </w:style>
  <w:style w:type="character" w:customStyle="1" w:styleId="Carcterdegrfico">
    <w:name w:val="Carácter de gráfico"/>
    <w:basedOn w:val="Fuentedeprrafopredeter"/>
    <w:link w:val="Grfico"/>
    <w:uiPriority w:val="10"/>
    <w:rsid w:val="004A7542"/>
  </w:style>
  <w:style w:type="character" w:styleId="Textodelmarcadordeposicin">
    <w:name w:val="Placeholder Text"/>
    <w:basedOn w:val="Fuentedeprrafopredeter"/>
    <w:uiPriority w:val="99"/>
    <w:semiHidden/>
    <w:rsid w:val="004A7542"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2D075C"/>
    <w:rPr>
      <w:i/>
      <w:iCs/>
      <w:color w:val="806000" w:themeColor="accent4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Textodebloque">
    <w:name w:val="Block Text"/>
    <w:basedOn w:val="Normal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2D075C"/>
    <w:rPr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075C"/>
    <w:rPr>
      <w:rFonts w:ascii="Segoe UI" w:hAnsi="Segoe UI" w:cs="Segoe UI"/>
      <w:szCs w:val="18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D075C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D075C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D075C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D075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D075C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D075C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D075C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D075C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D075C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D075C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D075C"/>
    <w:rPr>
      <w:rFonts w:ascii="Consolas" w:hAnsi="Consolas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095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90950"/>
    <w:pPr>
      <w:spacing w:after="200" w:line="240" w:lineRule="auto"/>
    </w:pPr>
    <w:rPr>
      <w:i/>
      <w:iCs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90950"/>
    <w:pPr>
      <w:outlineLvl w:val="9"/>
    </w:p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B909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A4F4F" w:themeColor="text2" w:themeShade="BF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B90950"/>
    <w:rPr>
      <w:rFonts w:asciiTheme="majorHAnsi" w:eastAsiaTheme="majorEastAsia" w:hAnsiTheme="majorHAnsi" w:cstheme="majorBidi"/>
      <w:color w:val="4A4F4F" w:themeColor="text2" w:themeShade="BF"/>
      <w:sz w:val="24"/>
      <w:szCs w:val="24"/>
      <w:shd w:val="pct20" w:color="auto" w:fill="auto"/>
    </w:rPr>
  </w:style>
  <w:style w:type="paragraph" w:styleId="Prrafodelista">
    <w:name w:val="List Paragraph"/>
    <w:basedOn w:val="Normal"/>
    <w:uiPriority w:val="34"/>
    <w:unhideWhenUsed/>
    <w:qFormat/>
    <w:rsid w:val="00AF3A7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A74B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A74B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C4F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39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github.com/Hakush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cundo\AppData\Roaming\Microsoft\Templates\Curr&#237;culum%20v&#237;tae%20impoluto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45F30D8F9164B7C8CFDDF38B540D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F6C3DD-1590-4C28-A934-6FB44C42D26A}"/>
      </w:docPartPr>
      <w:docPartBody>
        <w:p w:rsidR="004532A1" w:rsidRDefault="00954275" w:rsidP="00954275">
          <w:pPr>
            <w:pStyle w:val="645F30D8F9164B7C8CFDDF38B540DA91"/>
          </w:pPr>
          <w:r w:rsidRPr="00A85B6F">
            <w:rPr>
              <w:lang w:bidi="es-ES"/>
            </w:rPr>
            <w:t>Experiencia</w:t>
          </w:r>
        </w:p>
      </w:docPartBody>
    </w:docPart>
    <w:docPart>
      <w:docPartPr>
        <w:name w:val="1233F0DAAB9A46C48846C269A6F21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A6E445-E066-47DF-A7F0-2827CB60E3AB}"/>
      </w:docPartPr>
      <w:docPartBody>
        <w:p w:rsidR="004532A1" w:rsidRDefault="00954275" w:rsidP="00954275">
          <w:pPr>
            <w:pStyle w:val="1233F0DAAB9A46C48846C269A6F21EBA"/>
          </w:pPr>
          <w:r w:rsidRPr="00A85B6F">
            <w:rPr>
              <w:lang w:bidi="es-ES"/>
            </w:rPr>
            <w:t>Educación</w:t>
          </w:r>
        </w:p>
      </w:docPartBody>
    </w:docPart>
    <w:docPart>
      <w:docPartPr>
        <w:name w:val="7C7EBFC016CB4935B61FE6C0C2784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5739D4-A4C9-42A2-854F-A25005927FCA}"/>
      </w:docPartPr>
      <w:docPartBody>
        <w:p w:rsidR="00DB27B9" w:rsidRDefault="008C4B0D" w:rsidP="008C4B0D">
          <w:pPr>
            <w:pStyle w:val="7C7EBFC016CB4935B61FE6C0C2784DDD"/>
          </w:pPr>
          <w:r w:rsidRPr="002D589D">
            <w:rPr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373"/>
    <w:rsid w:val="000614F7"/>
    <w:rsid w:val="00083642"/>
    <w:rsid w:val="000A453A"/>
    <w:rsid w:val="000A5FF1"/>
    <w:rsid w:val="002B64DC"/>
    <w:rsid w:val="002D3392"/>
    <w:rsid w:val="00393DD6"/>
    <w:rsid w:val="003D1C54"/>
    <w:rsid w:val="004020A4"/>
    <w:rsid w:val="004156FE"/>
    <w:rsid w:val="004532A1"/>
    <w:rsid w:val="00506780"/>
    <w:rsid w:val="00564373"/>
    <w:rsid w:val="00712F0F"/>
    <w:rsid w:val="00755477"/>
    <w:rsid w:val="008B2138"/>
    <w:rsid w:val="008C4B0D"/>
    <w:rsid w:val="00954275"/>
    <w:rsid w:val="00A428DB"/>
    <w:rsid w:val="00A541B3"/>
    <w:rsid w:val="00A864F1"/>
    <w:rsid w:val="00AA43B9"/>
    <w:rsid w:val="00B26D0A"/>
    <w:rsid w:val="00B536F8"/>
    <w:rsid w:val="00B83D42"/>
    <w:rsid w:val="00BB0F18"/>
    <w:rsid w:val="00D36671"/>
    <w:rsid w:val="00D57DCC"/>
    <w:rsid w:val="00D673B3"/>
    <w:rsid w:val="00D739FA"/>
    <w:rsid w:val="00DA3537"/>
    <w:rsid w:val="00DB1359"/>
    <w:rsid w:val="00DB27B9"/>
    <w:rsid w:val="00E07FCD"/>
    <w:rsid w:val="00E9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after="60"/>
      <w:jc w:val="center"/>
      <w:outlineLvl w:val="1"/>
    </w:pPr>
    <w:rPr>
      <w:rFonts w:asciiTheme="majorHAnsi" w:eastAsiaTheme="majorEastAsia" w:hAnsiTheme="majorHAnsi" w:cstheme="majorBidi"/>
      <w:b/>
      <w:color w:val="44546A" w:themeColor="text2"/>
      <w:szCs w:val="26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44546A" w:themeColor="text2"/>
      <w:szCs w:val="26"/>
      <w:lang w:val="es-ES" w:eastAsia="en-US"/>
    </w:rPr>
  </w:style>
  <w:style w:type="paragraph" w:customStyle="1" w:styleId="645F30D8F9164B7C8CFDDF38B540DA91">
    <w:name w:val="645F30D8F9164B7C8CFDDF38B540DA91"/>
    <w:rsid w:val="00954275"/>
  </w:style>
  <w:style w:type="paragraph" w:customStyle="1" w:styleId="1233F0DAAB9A46C48846C269A6F21EBA">
    <w:name w:val="1233F0DAAB9A46C48846C269A6F21EBA"/>
    <w:rsid w:val="00954275"/>
  </w:style>
  <w:style w:type="paragraph" w:customStyle="1" w:styleId="7C7EBFC016CB4935B61FE6C0C2784DDD">
    <w:name w:val="7C7EBFC016CB4935B61FE6C0C2784DDD"/>
    <w:rsid w:val="008C4B0D"/>
    <w:rPr>
      <w:lang w:eastAsia="es-A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  facundo sharry</CompanyPhone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D90083-C539-4FB7-BCBB-4AAF806FA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impoluto diseñado por MOO.dotx</Template>
  <TotalTime>353</TotalTime>
  <Pages>1</Pages>
  <Words>278</Words>
  <Characters>1531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Abril Oliva</dc:creator>
  <cp:keywords/>
  <dc:description/>
  <cp:lastModifiedBy>pollo</cp:lastModifiedBy>
  <cp:revision>29</cp:revision>
  <cp:lastPrinted>2024-07-27T16:04:00Z</cp:lastPrinted>
  <dcterms:created xsi:type="dcterms:W3CDTF">2019-11-29T18:29:00Z</dcterms:created>
  <dcterms:modified xsi:type="dcterms:W3CDTF">2024-11-24T19:40:00Z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